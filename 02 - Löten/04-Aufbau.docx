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1EE9" w14:textId="64AF222E" w:rsidR="003A55C5" w:rsidRPr="005D321B" w:rsidRDefault="005D321B" w:rsidP="003A55C5">
      <w:pPr>
        <w:rPr>
          <w:rFonts w:ascii="Roboto Slab" w:hAnsi="Roboto Slab" w:cstheme="majorHAnsi"/>
          <w:sz w:val="56"/>
          <w:szCs w:val="56"/>
        </w:rPr>
      </w:pPr>
      <w:r>
        <w:rPr>
          <w:rFonts w:ascii="Roboto Slab" w:hAnsi="Roboto Slab" w:cstheme="majorHAnsi"/>
          <w:sz w:val="56"/>
          <w:szCs w:val="56"/>
        </w:rPr>
        <w:t>Aufbau</w:t>
      </w:r>
    </w:p>
    <w:p w14:paraId="6BE481C8" w14:textId="77777777" w:rsidR="003A55C5" w:rsidRPr="005D321B" w:rsidRDefault="003A55C5" w:rsidP="003A55C5">
      <w:pPr>
        <w:rPr>
          <w:rFonts w:ascii="Roboto Slab" w:hAnsi="Roboto Slab" w:cstheme="majorHAnsi"/>
          <w:sz w:val="28"/>
          <w:szCs w:val="28"/>
        </w:rPr>
      </w:pPr>
    </w:p>
    <w:p w14:paraId="7F189A84" w14:textId="4C3DE229" w:rsidR="003A55C5" w:rsidRPr="005D321B" w:rsidRDefault="003A55C5" w:rsidP="003A55C5">
      <w:pPr>
        <w:rPr>
          <w:rFonts w:ascii="Roboto Slab" w:hAnsi="Roboto Slab" w:cstheme="majorHAnsi"/>
          <w:sz w:val="28"/>
          <w:szCs w:val="28"/>
        </w:rPr>
      </w:pPr>
      <w:r w:rsidRPr="005D321B">
        <w:rPr>
          <w:rFonts w:ascii="Roboto Slab" w:hAnsi="Roboto Slab" w:cstheme="majorHAnsi"/>
          <w:sz w:val="28"/>
          <w:szCs w:val="28"/>
        </w:rPr>
        <w:t>ESP 32</w:t>
      </w:r>
    </w:p>
    <w:p w14:paraId="6EE5C270" w14:textId="77777777" w:rsidR="003A55C5" w:rsidRPr="005D321B" w:rsidRDefault="003A55C5" w:rsidP="003A55C5">
      <w:pPr>
        <w:rPr>
          <w:rFonts w:ascii="Roboto Slab" w:hAnsi="Roboto Slab" w:cstheme="majorHAnsi"/>
          <w:sz w:val="22"/>
          <w:szCs w:val="22"/>
        </w:rPr>
      </w:pPr>
    </w:p>
    <w:p w14:paraId="012B08C1" w14:textId="77777777" w:rsidR="00B26444" w:rsidRDefault="003A55C5" w:rsidP="00643CF3">
      <w:pPr>
        <w:jc w:val="both"/>
        <w:rPr>
          <w:rFonts w:ascii="Roboto Slab" w:hAnsi="Roboto Slab" w:cstheme="majorHAnsi"/>
          <w:sz w:val="22"/>
          <w:szCs w:val="22"/>
        </w:rPr>
      </w:pPr>
      <w:r w:rsidRPr="003A55C5">
        <w:rPr>
          <w:rFonts w:ascii="Roboto Slab" w:hAnsi="Roboto Slab" w:cstheme="majorHAnsi"/>
          <w:sz w:val="22"/>
          <w:szCs w:val="22"/>
        </w:rPr>
        <w:t>Stecken sie den ES</w:t>
      </w:r>
      <w:r>
        <w:rPr>
          <w:rFonts w:ascii="Roboto Slab" w:hAnsi="Roboto Slab" w:cstheme="majorHAnsi"/>
          <w:sz w:val="22"/>
          <w:szCs w:val="22"/>
        </w:rPr>
        <w:t xml:space="preserve">P in die zuvor angelöteten Steckbuchsen. Achten sie dabei darauf, dass jedes Beinchen des ESPs auch in der Buchse ist. Sollte der ESP nicht einsteckbar sein, überprüfen sie die </w:t>
      </w:r>
      <w:proofErr w:type="spellStart"/>
      <w:r>
        <w:rPr>
          <w:rFonts w:ascii="Roboto Slab" w:hAnsi="Roboto Slab" w:cstheme="majorHAnsi"/>
          <w:sz w:val="22"/>
          <w:szCs w:val="22"/>
        </w:rPr>
        <w:t>Buchsenleisten</w:t>
      </w:r>
      <w:proofErr w:type="spellEnd"/>
      <w:r>
        <w:rPr>
          <w:rFonts w:ascii="Roboto Slab" w:hAnsi="Roboto Slab" w:cstheme="majorHAnsi"/>
          <w:sz w:val="22"/>
          <w:szCs w:val="22"/>
        </w:rPr>
        <w:t xml:space="preserve">. </w:t>
      </w:r>
    </w:p>
    <w:p w14:paraId="4C293913" w14:textId="77777777" w:rsidR="00B26444" w:rsidRDefault="003A55C5" w:rsidP="00643CF3">
      <w:pPr>
        <w:jc w:val="both"/>
        <w:rPr>
          <w:rFonts w:ascii="Roboto Slab" w:hAnsi="Roboto Slab" w:cstheme="majorHAnsi"/>
          <w:sz w:val="22"/>
          <w:szCs w:val="22"/>
        </w:rPr>
      </w:pPr>
      <w:r>
        <w:rPr>
          <w:rFonts w:ascii="Roboto Slab" w:hAnsi="Roboto Slab" w:cstheme="majorHAnsi"/>
          <w:sz w:val="22"/>
          <w:szCs w:val="22"/>
        </w:rPr>
        <w:t xml:space="preserve">Sind sie parallel zueinander ausgerichtet und gerade? </w:t>
      </w:r>
    </w:p>
    <w:p w14:paraId="618C4427" w14:textId="41BC1BB8" w:rsidR="00B26444" w:rsidRDefault="003A55C5" w:rsidP="00643CF3">
      <w:pPr>
        <w:ind w:firstLine="708"/>
        <w:jc w:val="both"/>
        <w:rPr>
          <w:rFonts w:ascii="Roboto Slab" w:hAnsi="Roboto Slab" w:cstheme="majorHAnsi"/>
          <w:sz w:val="22"/>
          <w:szCs w:val="22"/>
        </w:rPr>
      </w:pPr>
      <w:r>
        <w:rPr>
          <w:rFonts w:ascii="Roboto Slab" w:hAnsi="Roboto Slab" w:cstheme="majorHAnsi"/>
          <w:sz w:val="22"/>
          <w:szCs w:val="22"/>
        </w:rPr>
        <w:t xml:space="preserve">Probieren sie sonst </w:t>
      </w:r>
      <w:r w:rsidR="00995F62">
        <w:rPr>
          <w:rFonts w:ascii="Roboto Slab" w:hAnsi="Roboto Slab" w:cstheme="majorHAnsi"/>
          <w:sz w:val="22"/>
          <w:szCs w:val="22"/>
        </w:rPr>
        <w:t>d</w:t>
      </w:r>
      <w:r>
        <w:rPr>
          <w:rFonts w:ascii="Roboto Slab" w:hAnsi="Roboto Slab" w:cstheme="majorHAnsi"/>
          <w:sz w:val="22"/>
          <w:szCs w:val="22"/>
        </w:rPr>
        <w:t>ie</w:t>
      </w:r>
      <w:r w:rsidR="00995F62">
        <w:rPr>
          <w:rFonts w:ascii="Roboto Slab" w:hAnsi="Roboto Slab" w:cstheme="majorHAnsi"/>
          <w:sz w:val="22"/>
          <w:szCs w:val="22"/>
        </w:rPr>
        <w:t>se</w:t>
      </w:r>
      <w:r>
        <w:rPr>
          <w:rFonts w:ascii="Roboto Slab" w:hAnsi="Roboto Slab" w:cstheme="majorHAnsi"/>
          <w:sz w:val="22"/>
          <w:szCs w:val="22"/>
        </w:rPr>
        <w:t xml:space="preserve"> leicht zu biegen, sodass der ESP </w:t>
      </w:r>
      <w:r w:rsidR="00DC5D20">
        <w:rPr>
          <w:rFonts w:ascii="Roboto Slab" w:hAnsi="Roboto Slab" w:cstheme="majorHAnsi"/>
          <w:sz w:val="22"/>
          <w:szCs w:val="22"/>
        </w:rPr>
        <w:t>hineinpasst</w:t>
      </w:r>
      <w:r>
        <w:rPr>
          <w:rFonts w:ascii="Roboto Slab" w:hAnsi="Roboto Slab" w:cstheme="majorHAnsi"/>
          <w:sz w:val="22"/>
          <w:szCs w:val="22"/>
        </w:rPr>
        <w:t xml:space="preserve">. </w:t>
      </w:r>
    </w:p>
    <w:p w14:paraId="4FFCC5D6" w14:textId="07BBE5D5" w:rsidR="003A55C5" w:rsidRDefault="003A55C5" w:rsidP="00643CF3">
      <w:pPr>
        <w:jc w:val="both"/>
        <w:rPr>
          <w:rFonts w:ascii="Roboto Slab" w:hAnsi="Roboto Slab" w:cstheme="majorHAnsi"/>
          <w:sz w:val="22"/>
          <w:szCs w:val="22"/>
        </w:rPr>
      </w:pPr>
      <w:r>
        <w:rPr>
          <w:rFonts w:ascii="Roboto Slab" w:hAnsi="Roboto Slab" w:cstheme="majorHAnsi"/>
          <w:sz w:val="22"/>
          <w:szCs w:val="22"/>
        </w:rPr>
        <w:t>Stört</w:t>
      </w:r>
      <w:r w:rsidR="00B26444">
        <w:rPr>
          <w:rFonts w:ascii="Roboto Slab" w:hAnsi="Roboto Slab" w:cstheme="majorHAnsi"/>
          <w:sz w:val="22"/>
          <w:szCs w:val="22"/>
        </w:rPr>
        <w:t xml:space="preserve"> etwas </w:t>
      </w:r>
      <w:r w:rsidR="00DC5D20">
        <w:rPr>
          <w:rFonts w:ascii="Roboto Slab" w:hAnsi="Roboto Slab" w:cstheme="majorHAnsi"/>
          <w:sz w:val="22"/>
          <w:szCs w:val="22"/>
        </w:rPr>
        <w:t>das Einstecken</w:t>
      </w:r>
      <w:r w:rsidR="00B26444">
        <w:rPr>
          <w:rFonts w:ascii="Roboto Slab" w:hAnsi="Roboto Slab" w:cstheme="majorHAnsi"/>
          <w:sz w:val="22"/>
          <w:szCs w:val="22"/>
        </w:rPr>
        <w:t xml:space="preserve"> des ESPs?</w:t>
      </w:r>
    </w:p>
    <w:p w14:paraId="7B5AC217" w14:textId="6D88A093" w:rsidR="00B26444" w:rsidRPr="003A55C5" w:rsidRDefault="00B26444" w:rsidP="00643CF3">
      <w:pPr>
        <w:jc w:val="both"/>
        <w:rPr>
          <w:rFonts w:ascii="Roboto Slab" w:hAnsi="Roboto Slab" w:cstheme="majorHAnsi"/>
          <w:sz w:val="22"/>
          <w:szCs w:val="22"/>
        </w:rPr>
      </w:pPr>
      <w:r>
        <w:rPr>
          <w:rFonts w:ascii="Roboto Slab" w:hAnsi="Roboto Slab" w:cstheme="majorHAnsi"/>
          <w:sz w:val="22"/>
          <w:szCs w:val="22"/>
        </w:rPr>
        <w:tab/>
        <w:t>Probieren sie es zur Seite zu schieben oder anders zu platzieren.</w:t>
      </w:r>
    </w:p>
    <w:p w14:paraId="6F3CC8E9" w14:textId="77777777" w:rsidR="003A55C5" w:rsidRPr="003A55C5" w:rsidRDefault="003A55C5" w:rsidP="00643CF3">
      <w:pPr>
        <w:jc w:val="both"/>
        <w:rPr>
          <w:rFonts w:ascii="Roboto Slab" w:hAnsi="Roboto Slab" w:cstheme="majorHAnsi"/>
          <w:sz w:val="22"/>
          <w:szCs w:val="22"/>
        </w:rPr>
      </w:pPr>
    </w:p>
    <w:p w14:paraId="6974293C" w14:textId="285EE34D" w:rsidR="003A55C5" w:rsidRPr="003A55C5" w:rsidRDefault="003A55C5" w:rsidP="003A55C5">
      <w:pPr>
        <w:rPr>
          <w:rFonts w:ascii="Roboto Slab" w:hAnsi="Roboto Slab" w:cstheme="majorHAnsi"/>
          <w:sz w:val="28"/>
          <w:szCs w:val="28"/>
        </w:rPr>
      </w:pPr>
      <w:r w:rsidRPr="003A55C5">
        <w:rPr>
          <w:rFonts w:ascii="Roboto Slab" w:hAnsi="Roboto Slab" w:cstheme="majorHAnsi"/>
          <w:sz w:val="28"/>
          <w:szCs w:val="28"/>
        </w:rPr>
        <w:t>Räder</w:t>
      </w:r>
    </w:p>
    <w:p w14:paraId="2C056F70" w14:textId="77777777" w:rsidR="003A55C5" w:rsidRPr="003A55C5" w:rsidRDefault="003A55C5" w:rsidP="003A55C5">
      <w:pPr>
        <w:rPr>
          <w:rFonts w:ascii="Roboto Slab" w:hAnsi="Roboto Slab" w:cstheme="majorHAnsi"/>
          <w:sz w:val="22"/>
          <w:szCs w:val="22"/>
        </w:rPr>
      </w:pPr>
    </w:p>
    <w:p w14:paraId="29D28B6A" w14:textId="32FF7613" w:rsidR="003A55C5" w:rsidRPr="003A55C5" w:rsidRDefault="00B26444" w:rsidP="00643CF3">
      <w:pPr>
        <w:jc w:val="both"/>
        <w:rPr>
          <w:rFonts w:ascii="Roboto Slab" w:hAnsi="Roboto Slab" w:cstheme="majorHAnsi"/>
          <w:sz w:val="22"/>
          <w:szCs w:val="22"/>
        </w:rPr>
      </w:pPr>
      <w:r>
        <w:rPr>
          <w:rFonts w:ascii="Roboto Slab" w:hAnsi="Roboto Slab" w:cstheme="majorHAnsi"/>
          <w:sz w:val="22"/>
          <w:szCs w:val="22"/>
        </w:rPr>
        <w:t>Stecken sie die Räder an die nach außen zeigenden weißen</w:t>
      </w:r>
      <w:r w:rsidR="00C65717">
        <w:rPr>
          <w:rFonts w:ascii="Roboto Slab" w:hAnsi="Roboto Slab" w:cstheme="majorHAnsi"/>
          <w:sz w:val="22"/>
          <w:szCs w:val="22"/>
        </w:rPr>
        <w:t xml:space="preserve"> Getriebewellen.</w:t>
      </w:r>
      <w:r w:rsidR="00E97DF0">
        <w:rPr>
          <w:rFonts w:ascii="Roboto Slab" w:hAnsi="Roboto Slab" w:cstheme="majorHAnsi"/>
          <w:sz w:val="22"/>
          <w:szCs w:val="22"/>
        </w:rPr>
        <w:t xml:space="preserve"> Testen sie, ob die Räder auch einigermaßen </w:t>
      </w:r>
      <w:proofErr w:type="gramStart"/>
      <w:r w:rsidR="00E97DF0">
        <w:rPr>
          <w:rFonts w:ascii="Roboto Slab" w:hAnsi="Roboto Slab" w:cstheme="majorHAnsi"/>
          <w:sz w:val="22"/>
          <w:szCs w:val="22"/>
        </w:rPr>
        <w:t>fest sitzen</w:t>
      </w:r>
      <w:proofErr w:type="gramEnd"/>
      <w:r w:rsidR="00E97DF0">
        <w:rPr>
          <w:rFonts w:ascii="Roboto Slab" w:hAnsi="Roboto Slab" w:cstheme="majorHAnsi"/>
          <w:sz w:val="22"/>
          <w:szCs w:val="22"/>
        </w:rPr>
        <w:t xml:space="preserve">. Sind die Räder viel zu locker, könnte es nötig sein, </w:t>
      </w:r>
      <w:r w:rsidR="000D6CC3">
        <w:rPr>
          <w:rFonts w:ascii="Roboto Slab" w:hAnsi="Roboto Slab" w:cstheme="majorHAnsi"/>
          <w:sz w:val="22"/>
          <w:szCs w:val="22"/>
        </w:rPr>
        <w:t>diese mit Heißkleber oder Ähnlichem an den Getriebewellen zu befestigen</w:t>
      </w:r>
      <w:r w:rsidR="000C577A">
        <w:rPr>
          <w:rFonts w:ascii="Roboto Slab" w:hAnsi="Roboto Slab" w:cstheme="majorHAnsi"/>
          <w:sz w:val="22"/>
          <w:szCs w:val="22"/>
        </w:rPr>
        <w:t>.</w:t>
      </w:r>
    </w:p>
    <w:p w14:paraId="33554308" w14:textId="77777777" w:rsidR="003A55C5" w:rsidRPr="003A55C5" w:rsidRDefault="003A55C5" w:rsidP="00643CF3">
      <w:pPr>
        <w:jc w:val="both"/>
        <w:rPr>
          <w:rFonts w:ascii="Roboto Slab" w:hAnsi="Roboto Slab" w:cstheme="majorHAnsi"/>
          <w:sz w:val="22"/>
          <w:szCs w:val="22"/>
        </w:rPr>
      </w:pPr>
    </w:p>
    <w:p w14:paraId="4254C97B" w14:textId="66915A87" w:rsidR="003A55C5" w:rsidRDefault="003A55C5" w:rsidP="003A55C5">
      <w:pPr>
        <w:rPr>
          <w:rFonts w:ascii="Roboto Slab" w:hAnsi="Roboto Slab" w:cstheme="majorHAnsi"/>
          <w:sz w:val="28"/>
          <w:szCs w:val="28"/>
        </w:rPr>
      </w:pPr>
      <w:r w:rsidRPr="003A55C5">
        <w:rPr>
          <w:rFonts w:ascii="Roboto Slab" w:hAnsi="Roboto Slab" w:cstheme="majorHAnsi"/>
          <w:sz w:val="28"/>
          <w:szCs w:val="28"/>
        </w:rPr>
        <w:t>Halbkugeln</w:t>
      </w:r>
      <w:r w:rsidR="000338BC">
        <w:rPr>
          <w:rFonts w:ascii="Roboto Slab" w:hAnsi="Roboto Slab" w:cstheme="majorHAnsi"/>
          <w:sz w:val="28"/>
          <w:szCs w:val="28"/>
        </w:rPr>
        <w:t xml:space="preserve"> (optional)</w:t>
      </w:r>
    </w:p>
    <w:p w14:paraId="73A712EF" w14:textId="77777777" w:rsidR="000C577A" w:rsidRDefault="000C577A" w:rsidP="003A55C5">
      <w:pPr>
        <w:rPr>
          <w:rFonts w:ascii="Roboto Slab" w:hAnsi="Roboto Slab" w:cstheme="majorHAnsi"/>
          <w:sz w:val="22"/>
          <w:szCs w:val="22"/>
        </w:rPr>
      </w:pPr>
    </w:p>
    <w:p w14:paraId="7D355E05" w14:textId="356C2A38" w:rsidR="000C577A" w:rsidRDefault="000C577A" w:rsidP="00643CF3">
      <w:pPr>
        <w:jc w:val="both"/>
        <w:rPr>
          <w:rFonts w:ascii="Roboto Slab" w:hAnsi="Roboto Slab" w:cstheme="majorHAnsi"/>
          <w:sz w:val="22"/>
          <w:szCs w:val="22"/>
        </w:rPr>
      </w:pPr>
      <w:r>
        <w:rPr>
          <w:rFonts w:ascii="Roboto Slab" w:hAnsi="Roboto Slab" w:cstheme="majorHAnsi"/>
          <w:sz w:val="22"/>
          <w:szCs w:val="22"/>
        </w:rPr>
        <w:t>Betrachten sie die Liniensensoren. An diesen sehen sie jeweils ein</w:t>
      </w:r>
      <w:r w:rsidR="00643CF3">
        <w:rPr>
          <w:rFonts w:ascii="Roboto Slab" w:hAnsi="Roboto Slab" w:cstheme="majorHAnsi"/>
          <w:sz w:val="22"/>
          <w:szCs w:val="22"/>
        </w:rPr>
        <w:t xml:space="preserve"> weißes, drehbares Potentiometer. Mit diesem Potentiometer lässt sich die Genauigkeit der Liniensensoren einstellen.</w:t>
      </w:r>
    </w:p>
    <w:p w14:paraId="39E33449" w14:textId="3879C9CE" w:rsidR="00643CF3" w:rsidRPr="000C577A" w:rsidRDefault="00643CF3" w:rsidP="00643CF3">
      <w:pPr>
        <w:jc w:val="both"/>
        <w:rPr>
          <w:rFonts w:ascii="Roboto Slab" w:hAnsi="Roboto Slab" w:cstheme="majorHAnsi"/>
          <w:sz w:val="22"/>
          <w:szCs w:val="22"/>
        </w:rPr>
      </w:pPr>
      <w:r>
        <w:rPr>
          <w:rFonts w:ascii="Roboto Slab" w:hAnsi="Roboto Slab" w:cstheme="majorHAnsi"/>
          <w:sz w:val="22"/>
          <w:szCs w:val="22"/>
        </w:rPr>
        <w:t>Kleben sie</w:t>
      </w:r>
      <w:r w:rsidR="000338BC">
        <w:rPr>
          <w:rFonts w:ascii="Roboto Slab" w:hAnsi="Roboto Slab" w:cstheme="majorHAnsi"/>
          <w:sz w:val="22"/>
          <w:szCs w:val="22"/>
        </w:rPr>
        <w:t xml:space="preserve"> auf den weißen, drehbaren Teil der Potentiometer</w:t>
      </w:r>
      <w:r w:rsidR="00FE41A8">
        <w:rPr>
          <w:rFonts w:ascii="Roboto Slab" w:hAnsi="Roboto Slab" w:cstheme="majorHAnsi"/>
          <w:sz w:val="22"/>
          <w:szCs w:val="22"/>
        </w:rPr>
        <w:t xml:space="preserve"> mit Heißkleber eine</w:t>
      </w:r>
      <w:r w:rsidR="0010148C">
        <w:rPr>
          <w:rFonts w:ascii="Roboto Slab" w:hAnsi="Roboto Slab" w:cstheme="majorHAnsi"/>
          <w:sz w:val="22"/>
          <w:szCs w:val="22"/>
        </w:rPr>
        <w:t xml:space="preserve"> Halbkugel, sodass die Flache Seite auf dem Potentiometer klebt. Probieren sie hierbei, dass das Potentiometer immer noch drehbar bleibt.</w:t>
      </w:r>
    </w:p>
    <w:sectPr w:rsidR="00643CF3" w:rsidRPr="000C577A" w:rsidSect="005521E7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2269" w:right="1418" w:bottom="1134" w:left="1134" w:header="567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1F982" w14:textId="77777777" w:rsidR="00B9790E" w:rsidRDefault="00B9790E" w:rsidP="00805EF6">
      <w:r>
        <w:separator/>
      </w:r>
    </w:p>
  </w:endnote>
  <w:endnote w:type="continuationSeparator" w:id="0">
    <w:p w14:paraId="0D9AA3EB" w14:textId="77777777" w:rsidR="00B9790E" w:rsidRDefault="00B9790E" w:rsidP="0080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03225" w14:textId="77777777" w:rsidR="007C4BC2" w:rsidRDefault="007C4C16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8A4B13D" wp14:editId="4130524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272469fa321766f1b6b6471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CC8F44" w14:textId="77777777" w:rsidR="007C4C16" w:rsidRPr="007C4C16" w:rsidRDefault="007C4C16" w:rsidP="007C4C1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4C1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4B13D" id="_x0000_t202" coordsize="21600,21600" o:spt="202" path="m,l,21600r21600,l21600,xe">
              <v:stroke joinstyle="miter"/>
              <v:path gradientshapeok="t" o:connecttype="rect"/>
            </v:shapetype>
            <v:shape id="MSIPCM8272469fa321766f1b6b6471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69CC8F44" w14:textId="77777777" w:rsidR="007C4C16" w:rsidRPr="007C4C16" w:rsidRDefault="007C4C16" w:rsidP="007C4C1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4C16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9B05D26" w14:textId="52C5CE82" w:rsidR="00805EF6" w:rsidRPr="00925DA5" w:rsidRDefault="00563BBC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TIME \@ "dd.MM.yyyy" </w:instrText>
    </w:r>
    <w:r>
      <w:rPr>
        <w:rFonts w:ascii="Arial" w:hAnsi="Arial" w:cs="Arial"/>
        <w:sz w:val="20"/>
        <w:szCs w:val="20"/>
      </w:rPr>
      <w:fldChar w:fldCharType="separate"/>
    </w:r>
    <w:r w:rsidR="005D321B">
      <w:rPr>
        <w:rFonts w:ascii="Arial" w:hAnsi="Arial" w:cs="Arial"/>
        <w:noProof/>
        <w:sz w:val="20"/>
        <w:szCs w:val="20"/>
      </w:rPr>
      <w:t>23.10.2024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149B5" w14:textId="77777777" w:rsidR="00B9790E" w:rsidRDefault="00B9790E" w:rsidP="00805EF6">
      <w:r>
        <w:separator/>
      </w:r>
    </w:p>
  </w:footnote>
  <w:footnote w:type="continuationSeparator" w:id="0">
    <w:p w14:paraId="2BB7B2EC" w14:textId="77777777" w:rsidR="00B9790E" w:rsidRDefault="00B9790E" w:rsidP="0080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E76E8" w14:textId="77777777" w:rsidR="002C0F32" w:rsidRDefault="00000000">
    <w:pPr>
      <w:pStyle w:val="Kopfzeile"/>
    </w:pPr>
    <w:r>
      <w:rPr>
        <w:noProof/>
      </w:rPr>
      <w:pict w14:anchorId="14379B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5" o:spid="_x0000_s1029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10FEC" w14:textId="77777777" w:rsidR="001C263B" w:rsidRPr="001C263B" w:rsidRDefault="007C4C16" w:rsidP="00A71C8C">
    <w:pPr>
      <w:pStyle w:val="Kopfzeile"/>
      <w:spacing w:line="360" w:lineRule="auto"/>
      <w:ind w:left="-142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34582C59" wp14:editId="35AA12EC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56500" cy="10688481"/>
          <wp:effectExtent l="0" t="0" r="635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346" cy="10692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BCB237" w14:textId="77777777" w:rsidR="00805EF6" w:rsidRPr="007C4C16" w:rsidRDefault="007C4C16" w:rsidP="00715B46">
    <w:pPr>
      <w:pStyle w:val="Kopfzeile"/>
      <w:tabs>
        <w:tab w:val="clear" w:pos="4536"/>
        <w:tab w:val="center" w:pos="5103"/>
        <w:tab w:val="left" w:pos="5670"/>
      </w:tabs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2872A" w14:textId="77777777" w:rsidR="002C0F32" w:rsidRDefault="00000000">
    <w:pPr>
      <w:pStyle w:val="Kopfzeile"/>
    </w:pPr>
    <w:r>
      <w:rPr>
        <w:noProof/>
      </w:rPr>
      <w:pict w14:anchorId="75D0E4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4" o:spid="_x0000_s1028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C5"/>
    <w:rsid w:val="000036FA"/>
    <w:rsid w:val="00005052"/>
    <w:rsid w:val="00011586"/>
    <w:rsid w:val="00012D28"/>
    <w:rsid w:val="00013DA4"/>
    <w:rsid w:val="00015913"/>
    <w:rsid w:val="00016C06"/>
    <w:rsid w:val="000257EC"/>
    <w:rsid w:val="00025DE8"/>
    <w:rsid w:val="00031C4B"/>
    <w:rsid w:val="000338BC"/>
    <w:rsid w:val="000346AD"/>
    <w:rsid w:val="0004184E"/>
    <w:rsid w:val="0004253E"/>
    <w:rsid w:val="00051E28"/>
    <w:rsid w:val="00052A1B"/>
    <w:rsid w:val="00052E46"/>
    <w:rsid w:val="00055057"/>
    <w:rsid w:val="00057E15"/>
    <w:rsid w:val="00060645"/>
    <w:rsid w:val="000608E6"/>
    <w:rsid w:val="00063664"/>
    <w:rsid w:val="00075622"/>
    <w:rsid w:val="00086114"/>
    <w:rsid w:val="00086A84"/>
    <w:rsid w:val="00095681"/>
    <w:rsid w:val="000A071C"/>
    <w:rsid w:val="000A1F26"/>
    <w:rsid w:val="000A54DF"/>
    <w:rsid w:val="000A5F70"/>
    <w:rsid w:val="000B117B"/>
    <w:rsid w:val="000B43AC"/>
    <w:rsid w:val="000B453F"/>
    <w:rsid w:val="000B5634"/>
    <w:rsid w:val="000C2962"/>
    <w:rsid w:val="000C4B84"/>
    <w:rsid w:val="000C4DAB"/>
    <w:rsid w:val="000C577A"/>
    <w:rsid w:val="000C711D"/>
    <w:rsid w:val="000D16A5"/>
    <w:rsid w:val="000D1E74"/>
    <w:rsid w:val="000D2D07"/>
    <w:rsid w:val="000D52E8"/>
    <w:rsid w:val="000D6735"/>
    <w:rsid w:val="000D6CC3"/>
    <w:rsid w:val="000D710E"/>
    <w:rsid w:val="000E1628"/>
    <w:rsid w:val="000E354B"/>
    <w:rsid w:val="000F0000"/>
    <w:rsid w:val="000F11BB"/>
    <w:rsid w:val="00100B4F"/>
    <w:rsid w:val="0010148C"/>
    <w:rsid w:val="0010150C"/>
    <w:rsid w:val="00103CC4"/>
    <w:rsid w:val="00104D51"/>
    <w:rsid w:val="00107B00"/>
    <w:rsid w:val="001108E3"/>
    <w:rsid w:val="001111D7"/>
    <w:rsid w:val="00115E6D"/>
    <w:rsid w:val="001226E7"/>
    <w:rsid w:val="00122F68"/>
    <w:rsid w:val="00125476"/>
    <w:rsid w:val="00126CAB"/>
    <w:rsid w:val="0013466E"/>
    <w:rsid w:val="001365A5"/>
    <w:rsid w:val="0014024A"/>
    <w:rsid w:val="00142DDF"/>
    <w:rsid w:val="0015054E"/>
    <w:rsid w:val="00153634"/>
    <w:rsid w:val="001621CD"/>
    <w:rsid w:val="00162CCE"/>
    <w:rsid w:val="0016426D"/>
    <w:rsid w:val="00170183"/>
    <w:rsid w:val="0017263C"/>
    <w:rsid w:val="00176631"/>
    <w:rsid w:val="0018199B"/>
    <w:rsid w:val="00182A8B"/>
    <w:rsid w:val="00182B1B"/>
    <w:rsid w:val="001843B6"/>
    <w:rsid w:val="0018537A"/>
    <w:rsid w:val="00186C3A"/>
    <w:rsid w:val="001903BF"/>
    <w:rsid w:val="00192CA1"/>
    <w:rsid w:val="00196DA4"/>
    <w:rsid w:val="001A23AB"/>
    <w:rsid w:val="001A306C"/>
    <w:rsid w:val="001A4610"/>
    <w:rsid w:val="001A4C94"/>
    <w:rsid w:val="001A5662"/>
    <w:rsid w:val="001A5A60"/>
    <w:rsid w:val="001A7B93"/>
    <w:rsid w:val="001B239A"/>
    <w:rsid w:val="001B56A7"/>
    <w:rsid w:val="001C15D1"/>
    <w:rsid w:val="001C263B"/>
    <w:rsid w:val="001D14BB"/>
    <w:rsid w:val="001D1E32"/>
    <w:rsid w:val="001D2DCC"/>
    <w:rsid w:val="001D591B"/>
    <w:rsid w:val="001D6F27"/>
    <w:rsid w:val="001E3CD6"/>
    <w:rsid w:val="001E6C78"/>
    <w:rsid w:val="001E7D86"/>
    <w:rsid w:val="001F1F89"/>
    <w:rsid w:val="001F49D4"/>
    <w:rsid w:val="001F7EDE"/>
    <w:rsid w:val="00200436"/>
    <w:rsid w:val="00201C79"/>
    <w:rsid w:val="00204044"/>
    <w:rsid w:val="0020437A"/>
    <w:rsid w:val="002055DC"/>
    <w:rsid w:val="002068A1"/>
    <w:rsid w:val="00206F51"/>
    <w:rsid w:val="00210F5D"/>
    <w:rsid w:val="0021309C"/>
    <w:rsid w:val="00216B97"/>
    <w:rsid w:val="002170E7"/>
    <w:rsid w:val="002209BF"/>
    <w:rsid w:val="00223A9C"/>
    <w:rsid w:val="00225A3D"/>
    <w:rsid w:val="00227690"/>
    <w:rsid w:val="00231C9A"/>
    <w:rsid w:val="00241632"/>
    <w:rsid w:val="00242BBE"/>
    <w:rsid w:val="00254267"/>
    <w:rsid w:val="00254D1F"/>
    <w:rsid w:val="00261AF9"/>
    <w:rsid w:val="00266379"/>
    <w:rsid w:val="002665CE"/>
    <w:rsid w:val="00270B54"/>
    <w:rsid w:val="00271E6A"/>
    <w:rsid w:val="002729C3"/>
    <w:rsid w:val="002730EE"/>
    <w:rsid w:val="00274B10"/>
    <w:rsid w:val="002807C7"/>
    <w:rsid w:val="00282FC8"/>
    <w:rsid w:val="002932FE"/>
    <w:rsid w:val="00294AB4"/>
    <w:rsid w:val="002960B5"/>
    <w:rsid w:val="002A1D88"/>
    <w:rsid w:val="002A7088"/>
    <w:rsid w:val="002A7A6D"/>
    <w:rsid w:val="002B797F"/>
    <w:rsid w:val="002C0F32"/>
    <w:rsid w:val="002C20B3"/>
    <w:rsid w:val="002C374F"/>
    <w:rsid w:val="002D50EE"/>
    <w:rsid w:val="002E4521"/>
    <w:rsid w:val="002E5042"/>
    <w:rsid w:val="002E5AF4"/>
    <w:rsid w:val="002E71F1"/>
    <w:rsid w:val="002E7E80"/>
    <w:rsid w:val="002F1E6C"/>
    <w:rsid w:val="002F4046"/>
    <w:rsid w:val="002F63EF"/>
    <w:rsid w:val="00302FB8"/>
    <w:rsid w:val="0030353E"/>
    <w:rsid w:val="0030512D"/>
    <w:rsid w:val="00310FFC"/>
    <w:rsid w:val="003130A2"/>
    <w:rsid w:val="0031312E"/>
    <w:rsid w:val="00313CB4"/>
    <w:rsid w:val="003140E0"/>
    <w:rsid w:val="0031477F"/>
    <w:rsid w:val="00316587"/>
    <w:rsid w:val="00316D5C"/>
    <w:rsid w:val="003223B3"/>
    <w:rsid w:val="0032427A"/>
    <w:rsid w:val="00324EA4"/>
    <w:rsid w:val="00326129"/>
    <w:rsid w:val="00334705"/>
    <w:rsid w:val="00335431"/>
    <w:rsid w:val="0033574A"/>
    <w:rsid w:val="0034098D"/>
    <w:rsid w:val="00341593"/>
    <w:rsid w:val="00341958"/>
    <w:rsid w:val="00342F9F"/>
    <w:rsid w:val="00343C8C"/>
    <w:rsid w:val="0034601A"/>
    <w:rsid w:val="00350ACA"/>
    <w:rsid w:val="00363DA3"/>
    <w:rsid w:val="003739E7"/>
    <w:rsid w:val="003778B7"/>
    <w:rsid w:val="00377CC9"/>
    <w:rsid w:val="003826A1"/>
    <w:rsid w:val="003829C9"/>
    <w:rsid w:val="0038564F"/>
    <w:rsid w:val="00392D63"/>
    <w:rsid w:val="00393462"/>
    <w:rsid w:val="00393D3B"/>
    <w:rsid w:val="0039432F"/>
    <w:rsid w:val="00397D22"/>
    <w:rsid w:val="003A1405"/>
    <w:rsid w:val="003A1D82"/>
    <w:rsid w:val="003A55C5"/>
    <w:rsid w:val="003A6DCE"/>
    <w:rsid w:val="003B38F2"/>
    <w:rsid w:val="003B392B"/>
    <w:rsid w:val="003B415E"/>
    <w:rsid w:val="003B46B3"/>
    <w:rsid w:val="003C3770"/>
    <w:rsid w:val="003C37B0"/>
    <w:rsid w:val="003C7A4F"/>
    <w:rsid w:val="003D143B"/>
    <w:rsid w:val="003D36A7"/>
    <w:rsid w:val="003D4CA4"/>
    <w:rsid w:val="003E10A5"/>
    <w:rsid w:val="003E2424"/>
    <w:rsid w:val="003E2444"/>
    <w:rsid w:val="003E2F4F"/>
    <w:rsid w:val="003E4ED3"/>
    <w:rsid w:val="003E7101"/>
    <w:rsid w:val="003F08D8"/>
    <w:rsid w:val="003F2E0A"/>
    <w:rsid w:val="003F4251"/>
    <w:rsid w:val="003F4B1B"/>
    <w:rsid w:val="003F62BA"/>
    <w:rsid w:val="00400978"/>
    <w:rsid w:val="004013C0"/>
    <w:rsid w:val="004054E5"/>
    <w:rsid w:val="00412683"/>
    <w:rsid w:val="00413130"/>
    <w:rsid w:val="00415378"/>
    <w:rsid w:val="00415A0E"/>
    <w:rsid w:val="00416C6E"/>
    <w:rsid w:val="00417578"/>
    <w:rsid w:val="00420646"/>
    <w:rsid w:val="00424076"/>
    <w:rsid w:val="00424A04"/>
    <w:rsid w:val="00425C4B"/>
    <w:rsid w:val="00427188"/>
    <w:rsid w:val="00433DA1"/>
    <w:rsid w:val="00435D0A"/>
    <w:rsid w:val="0044036C"/>
    <w:rsid w:val="00440912"/>
    <w:rsid w:val="00441059"/>
    <w:rsid w:val="0045225E"/>
    <w:rsid w:val="00456423"/>
    <w:rsid w:val="0046415F"/>
    <w:rsid w:val="00464FEE"/>
    <w:rsid w:val="00465DE5"/>
    <w:rsid w:val="004732CC"/>
    <w:rsid w:val="00476389"/>
    <w:rsid w:val="0047718E"/>
    <w:rsid w:val="00481930"/>
    <w:rsid w:val="004872E6"/>
    <w:rsid w:val="00490208"/>
    <w:rsid w:val="00490BB3"/>
    <w:rsid w:val="0049353A"/>
    <w:rsid w:val="00494E47"/>
    <w:rsid w:val="00497C65"/>
    <w:rsid w:val="004A41CD"/>
    <w:rsid w:val="004A65EC"/>
    <w:rsid w:val="004A76D7"/>
    <w:rsid w:val="004A7B14"/>
    <w:rsid w:val="004B1139"/>
    <w:rsid w:val="004B4BDE"/>
    <w:rsid w:val="004B69B5"/>
    <w:rsid w:val="004C131E"/>
    <w:rsid w:val="004C6780"/>
    <w:rsid w:val="004C7352"/>
    <w:rsid w:val="004C736A"/>
    <w:rsid w:val="004C7618"/>
    <w:rsid w:val="004C7749"/>
    <w:rsid w:val="004D034D"/>
    <w:rsid w:val="004D6E9F"/>
    <w:rsid w:val="004D7BAD"/>
    <w:rsid w:val="004E209A"/>
    <w:rsid w:val="004E29C1"/>
    <w:rsid w:val="004E46A7"/>
    <w:rsid w:val="004E6571"/>
    <w:rsid w:val="004E71A2"/>
    <w:rsid w:val="004F06C5"/>
    <w:rsid w:val="004F1541"/>
    <w:rsid w:val="004F1AC5"/>
    <w:rsid w:val="004F1FA9"/>
    <w:rsid w:val="00501346"/>
    <w:rsid w:val="00503164"/>
    <w:rsid w:val="005033E8"/>
    <w:rsid w:val="005048DD"/>
    <w:rsid w:val="00504D04"/>
    <w:rsid w:val="00504FB3"/>
    <w:rsid w:val="0050504E"/>
    <w:rsid w:val="00512941"/>
    <w:rsid w:val="00515082"/>
    <w:rsid w:val="00520BE8"/>
    <w:rsid w:val="00520EC2"/>
    <w:rsid w:val="0052516F"/>
    <w:rsid w:val="00530C2E"/>
    <w:rsid w:val="005346D7"/>
    <w:rsid w:val="00534C7B"/>
    <w:rsid w:val="00542234"/>
    <w:rsid w:val="0054433B"/>
    <w:rsid w:val="00547638"/>
    <w:rsid w:val="00550DCF"/>
    <w:rsid w:val="005521E7"/>
    <w:rsid w:val="00552511"/>
    <w:rsid w:val="0055520D"/>
    <w:rsid w:val="00563BBC"/>
    <w:rsid w:val="00564AAA"/>
    <w:rsid w:val="00574F9D"/>
    <w:rsid w:val="005750C4"/>
    <w:rsid w:val="00575CE5"/>
    <w:rsid w:val="00575E80"/>
    <w:rsid w:val="00584A62"/>
    <w:rsid w:val="0059373F"/>
    <w:rsid w:val="00594036"/>
    <w:rsid w:val="00597366"/>
    <w:rsid w:val="005A3BF8"/>
    <w:rsid w:val="005A4444"/>
    <w:rsid w:val="005B106B"/>
    <w:rsid w:val="005B34C1"/>
    <w:rsid w:val="005B6259"/>
    <w:rsid w:val="005C131A"/>
    <w:rsid w:val="005C3418"/>
    <w:rsid w:val="005C7B7E"/>
    <w:rsid w:val="005D321B"/>
    <w:rsid w:val="005E54A9"/>
    <w:rsid w:val="005E63BC"/>
    <w:rsid w:val="005F0982"/>
    <w:rsid w:val="005F1275"/>
    <w:rsid w:val="005F1F78"/>
    <w:rsid w:val="005F35B4"/>
    <w:rsid w:val="005F7EE0"/>
    <w:rsid w:val="00601CB0"/>
    <w:rsid w:val="00601F99"/>
    <w:rsid w:val="0061272E"/>
    <w:rsid w:val="00612C7D"/>
    <w:rsid w:val="00614DA2"/>
    <w:rsid w:val="006266D2"/>
    <w:rsid w:val="00630931"/>
    <w:rsid w:val="00631F56"/>
    <w:rsid w:val="006373C1"/>
    <w:rsid w:val="0064112B"/>
    <w:rsid w:val="006419C6"/>
    <w:rsid w:val="00642F39"/>
    <w:rsid w:val="00643CF3"/>
    <w:rsid w:val="00647577"/>
    <w:rsid w:val="006512E0"/>
    <w:rsid w:val="00651D2A"/>
    <w:rsid w:val="00653C9D"/>
    <w:rsid w:val="006546FE"/>
    <w:rsid w:val="0065792D"/>
    <w:rsid w:val="0066095A"/>
    <w:rsid w:val="00661295"/>
    <w:rsid w:val="00661597"/>
    <w:rsid w:val="00662324"/>
    <w:rsid w:val="00662CBD"/>
    <w:rsid w:val="00664244"/>
    <w:rsid w:val="00664485"/>
    <w:rsid w:val="00666056"/>
    <w:rsid w:val="00667F8C"/>
    <w:rsid w:val="00671DE4"/>
    <w:rsid w:val="00675181"/>
    <w:rsid w:val="00675EC1"/>
    <w:rsid w:val="00676EB6"/>
    <w:rsid w:val="00686856"/>
    <w:rsid w:val="006905DA"/>
    <w:rsid w:val="006943B7"/>
    <w:rsid w:val="00695689"/>
    <w:rsid w:val="006A11B2"/>
    <w:rsid w:val="006A32AA"/>
    <w:rsid w:val="006A7C84"/>
    <w:rsid w:val="006B7EC0"/>
    <w:rsid w:val="006C0FD0"/>
    <w:rsid w:val="006C25CB"/>
    <w:rsid w:val="006C3C1C"/>
    <w:rsid w:val="006C7022"/>
    <w:rsid w:val="006E0CDC"/>
    <w:rsid w:val="006E10EB"/>
    <w:rsid w:val="006E22A8"/>
    <w:rsid w:val="006E54BB"/>
    <w:rsid w:val="006E5AD4"/>
    <w:rsid w:val="006F464E"/>
    <w:rsid w:val="006F6E02"/>
    <w:rsid w:val="007063F3"/>
    <w:rsid w:val="007100BF"/>
    <w:rsid w:val="00710F7B"/>
    <w:rsid w:val="007111EE"/>
    <w:rsid w:val="007117BB"/>
    <w:rsid w:val="0071237F"/>
    <w:rsid w:val="00715013"/>
    <w:rsid w:val="00715B46"/>
    <w:rsid w:val="007318AD"/>
    <w:rsid w:val="0073314C"/>
    <w:rsid w:val="007352A8"/>
    <w:rsid w:val="007354D9"/>
    <w:rsid w:val="007355B9"/>
    <w:rsid w:val="0073598C"/>
    <w:rsid w:val="007409E5"/>
    <w:rsid w:val="00740D9E"/>
    <w:rsid w:val="0074374D"/>
    <w:rsid w:val="00743E5D"/>
    <w:rsid w:val="00744937"/>
    <w:rsid w:val="007453BA"/>
    <w:rsid w:val="00766F4E"/>
    <w:rsid w:val="007730D7"/>
    <w:rsid w:val="0077333D"/>
    <w:rsid w:val="0077495B"/>
    <w:rsid w:val="00775288"/>
    <w:rsid w:val="00787B0D"/>
    <w:rsid w:val="007939E3"/>
    <w:rsid w:val="00796461"/>
    <w:rsid w:val="007A4A55"/>
    <w:rsid w:val="007B02FE"/>
    <w:rsid w:val="007B091D"/>
    <w:rsid w:val="007B19AC"/>
    <w:rsid w:val="007B32B8"/>
    <w:rsid w:val="007B43A1"/>
    <w:rsid w:val="007B52E7"/>
    <w:rsid w:val="007B6B45"/>
    <w:rsid w:val="007C4BC2"/>
    <w:rsid w:val="007C4C16"/>
    <w:rsid w:val="007C66F4"/>
    <w:rsid w:val="007C6D5C"/>
    <w:rsid w:val="007D1630"/>
    <w:rsid w:val="007D28E4"/>
    <w:rsid w:val="007D2A5F"/>
    <w:rsid w:val="007D365D"/>
    <w:rsid w:val="007D4BF0"/>
    <w:rsid w:val="007E125C"/>
    <w:rsid w:val="007E4427"/>
    <w:rsid w:val="007F48F9"/>
    <w:rsid w:val="007F72D4"/>
    <w:rsid w:val="00802EED"/>
    <w:rsid w:val="00805EF6"/>
    <w:rsid w:val="00814CEF"/>
    <w:rsid w:val="008238E1"/>
    <w:rsid w:val="0082457C"/>
    <w:rsid w:val="00831273"/>
    <w:rsid w:val="00836127"/>
    <w:rsid w:val="00842EDB"/>
    <w:rsid w:val="00845869"/>
    <w:rsid w:val="0084779E"/>
    <w:rsid w:val="00851529"/>
    <w:rsid w:val="00854136"/>
    <w:rsid w:val="00855024"/>
    <w:rsid w:val="00856DFB"/>
    <w:rsid w:val="00857EB0"/>
    <w:rsid w:val="008602ED"/>
    <w:rsid w:val="0086133F"/>
    <w:rsid w:val="00861F32"/>
    <w:rsid w:val="00862CEF"/>
    <w:rsid w:val="0086469F"/>
    <w:rsid w:val="00865D6E"/>
    <w:rsid w:val="00866D0C"/>
    <w:rsid w:val="0086774C"/>
    <w:rsid w:val="008709BC"/>
    <w:rsid w:val="00872BE3"/>
    <w:rsid w:val="008756AC"/>
    <w:rsid w:val="008761AC"/>
    <w:rsid w:val="0087650E"/>
    <w:rsid w:val="00876708"/>
    <w:rsid w:val="00877D4F"/>
    <w:rsid w:val="00880B2B"/>
    <w:rsid w:val="00881204"/>
    <w:rsid w:val="0088128D"/>
    <w:rsid w:val="00881AD0"/>
    <w:rsid w:val="00885B30"/>
    <w:rsid w:val="00887F4D"/>
    <w:rsid w:val="00891A26"/>
    <w:rsid w:val="00892019"/>
    <w:rsid w:val="008A33BA"/>
    <w:rsid w:val="008A4472"/>
    <w:rsid w:val="008A62D2"/>
    <w:rsid w:val="008B470B"/>
    <w:rsid w:val="008B712A"/>
    <w:rsid w:val="008C1125"/>
    <w:rsid w:val="008C169A"/>
    <w:rsid w:val="008D0A47"/>
    <w:rsid w:val="008D2931"/>
    <w:rsid w:val="008D4AB0"/>
    <w:rsid w:val="008E27F2"/>
    <w:rsid w:val="008E3DAF"/>
    <w:rsid w:val="008E4D2D"/>
    <w:rsid w:val="008E5BC9"/>
    <w:rsid w:val="008F57ED"/>
    <w:rsid w:val="0090037B"/>
    <w:rsid w:val="00900BE2"/>
    <w:rsid w:val="00901551"/>
    <w:rsid w:val="009033BB"/>
    <w:rsid w:val="0090415D"/>
    <w:rsid w:val="009041CA"/>
    <w:rsid w:val="00907CED"/>
    <w:rsid w:val="009124FF"/>
    <w:rsid w:val="009135E6"/>
    <w:rsid w:val="00921335"/>
    <w:rsid w:val="00922042"/>
    <w:rsid w:val="00924063"/>
    <w:rsid w:val="00925DA5"/>
    <w:rsid w:val="009261A2"/>
    <w:rsid w:val="00931BBA"/>
    <w:rsid w:val="00932678"/>
    <w:rsid w:val="00932CC0"/>
    <w:rsid w:val="00934601"/>
    <w:rsid w:val="00935997"/>
    <w:rsid w:val="00935AE3"/>
    <w:rsid w:val="009412A8"/>
    <w:rsid w:val="0094378F"/>
    <w:rsid w:val="00944BBA"/>
    <w:rsid w:val="00944E66"/>
    <w:rsid w:val="009478C4"/>
    <w:rsid w:val="009518FA"/>
    <w:rsid w:val="009554C3"/>
    <w:rsid w:val="00957DC8"/>
    <w:rsid w:val="00960039"/>
    <w:rsid w:val="00960361"/>
    <w:rsid w:val="0096191D"/>
    <w:rsid w:val="00962898"/>
    <w:rsid w:val="00964448"/>
    <w:rsid w:val="00964DA9"/>
    <w:rsid w:val="00967282"/>
    <w:rsid w:val="009674D2"/>
    <w:rsid w:val="00977684"/>
    <w:rsid w:val="0098169F"/>
    <w:rsid w:val="0098318D"/>
    <w:rsid w:val="00983C7D"/>
    <w:rsid w:val="00984503"/>
    <w:rsid w:val="009908D7"/>
    <w:rsid w:val="00992DDF"/>
    <w:rsid w:val="009944CD"/>
    <w:rsid w:val="00995F62"/>
    <w:rsid w:val="009A1E6F"/>
    <w:rsid w:val="009A4A6C"/>
    <w:rsid w:val="009A53E8"/>
    <w:rsid w:val="009A6595"/>
    <w:rsid w:val="009B1C19"/>
    <w:rsid w:val="009B68B4"/>
    <w:rsid w:val="009C11E2"/>
    <w:rsid w:val="009C2C76"/>
    <w:rsid w:val="009C4AA2"/>
    <w:rsid w:val="009C735D"/>
    <w:rsid w:val="009D0FA7"/>
    <w:rsid w:val="009D77FB"/>
    <w:rsid w:val="009E3E3F"/>
    <w:rsid w:val="009E4CBA"/>
    <w:rsid w:val="009E5732"/>
    <w:rsid w:val="009E576C"/>
    <w:rsid w:val="009E58AD"/>
    <w:rsid w:val="009E6432"/>
    <w:rsid w:val="009E71CB"/>
    <w:rsid w:val="009F179C"/>
    <w:rsid w:val="009F2DDB"/>
    <w:rsid w:val="009F3149"/>
    <w:rsid w:val="009F359A"/>
    <w:rsid w:val="009F506F"/>
    <w:rsid w:val="009F69A7"/>
    <w:rsid w:val="00A01422"/>
    <w:rsid w:val="00A01F68"/>
    <w:rsid w:val="00A05B0F"/>
    <w:rsid w:val="00A05C20"/>
    <w:rsid w:val="00A05FF9"/>
    <w:rsid w:val="00A0623C"/>
    <w:rsid w:val="00A15AB1"/>
    <w:rsid w:val="00A200CE"/>
    <w:rsid w:val="00A24DFB"/>
    <w:rsid w:val="00A30521"/>
    <w:rsid w:val="00A319D1"/>
    <w:rsid w:val="00A320A7"/>
    <w:rsid w:val="00A33A8D"/>
    <w:rsid w:val="00A41568"/>
    <w:rsid w:val="00A4273C"/>
    <w:rsid w:val="00A42779"/>
    <w:rsid w:val="00A44AE5"/>
    <w:rsid w:val="00A457A1"/>
    <w:rsid w:val="00A47E56"/>
    <w:rsid w:val="00A51CB9"/>
    <w:rsid w:val="00A52E70"/>
    <w:rsid w:val="00A548FF"/>
    <w:rsid w:val="00A607F8"/>
    <w:rsid w:val="00A61D74"/>
    <w:rsid w:val="00A6283B"/>
    <w:rsid w:val="00A6306B"/>
    <w:rsid w:val="00A6487A"/>
    <w:rsid w:val="00A648F4"/>
    <w:rsid w:val="00A64A5C"/>
    <w:rsid w:val="00A65458"/>
    <w:rsid w:val="00A65DB0"/>
    <w:rsid w:val="00A7116B"/>
    <w:rsid w:val="00A71C8C"/>
    <w:rsid w:val="00A751B2"/>
    <w:rsid w:val="00A753BD"/>
    <w:rsid w:val="00A8323C"/>
    <w:rsid w:val="00A8727F"/>
    <w:rsid w:val="00A93E2B"/>
    <w:rsid w:val="00A95DD0"/>
    <w:rsid w:val="00A967A9"/>
    <w:rsid w:val="00AA227E"/>
    <w:rsid w:val="00AA2A5F"/>
    <w:rsid w:val="00AA2F53"/>
    <w:rsid w:val="00AA34C9"/>
    <w:rsid w:val="00AA4321"/>
    <w:rsid w:val="00AA482C"/>
    <w:rsid w:val="00AB2A57"/>
    <w:rsid w:val="00AB38BC"/>
    <w:rsid w:val="00AB6810"/>
    <w:rsid w:val="00AB74AF"/>
    <w:rsid w:val="00AB7792"/>
    <w:rsid w:val="00AC045D"/>
    <w:rsid w:val="00AC6D04"/>
    <w:rsid w:val="00AC7475"/>
    <w:rsid w:val="00AD1F2E"/>
    <w:rsid w:val="00AD2A7D"/>
    <w:rsid w:val="00AD5DE9"/>
    <w:rsid w:val="00AE127A"/>
    <w:rsid w:val="00AE1EC7"/>
    <w:rsid w:val="00AE28E7"/>
    <w:rsid w:val="00AF09DB"/>
    <w:rsid w:val="00AF2F2F"/>
    <w:rsid w:val="00AF30CD"/>
    <w:rsid w:val="00AF4C15"/>
    <w:rsid w:val="00AF5D0D"/>
    <w:rsid w:val="00AF651E"/>
    <w:rsid w:val="00B00154"/>
    <w:rsid w:val="00B01CAD"/>
    <w:rsid w:val="00B04912"/>
    <w:rsid w:val="00B04AEF"/>
    <w:rsid w:val="00B11597"/>
    <w:rsid w:val="00B132CD"/>
    <w:rsid w:val="00B133D6"/>
    <w:rsid w:val="00B13667"/>
    <w:rsid w:val="00B1686A"/>
    <w:rsid w:val="00B23B9E"/>
    <w:rsid w:val="00B24ACA"/>
    <w:rsid w:val="00B25240"/>
    <w:rsid w:val="00B25535"/>
    <w:rsid w:val="00B26444"/>
    <w:rsid w:val="00B26632"/>
    <w:rsid w:val="00B279BC"/>
    <w:rsid w:val="00B37AC1"/>
    <w:rsid w:val="00B37C08"/>
    <w:rsid w:val="00B41A98"/>
    <w:rsid w:val="00B442DB"/>
    <w:rsid w:val="00B45B8E"/>
    <w:rsid w:val="00B5384B"/>
    <w:rsid w:val="00B62060"/>
    <w:rsid w:val="00B717D4"/>
    <w:rsid w:val="00B72894"/>
    <w:rsid w:val="00B83D4D"/>
    <w:rsid w:val="00B84AD1"/>
    <w:rsid w:val="00B858BF"/>
    <w:rsid w:val="00B85B4B"/>
    <w:rsid w:val="00B866FC"/>
    <w:rsid w:val="00B86BA7"/>
    <w:rsid w:val="00B87791"/>
    <w:rsid w:val="00B91309"/>
    <w:rsid w:val="00B929B0"/>
    <w:rsid w:val="00B93211"/>
    <w:rsid w:val="00B94749"/>
    <w:rsid w:val="00B970B8"/>
    <w:rsid w:val="00B9790E"/>
    <w:rsid w:val="00BA5AC5"/>
    <w:rsid w:val="00BA5D3D"/>
    <w:rsid w:val="00BB198B"/>
    <w:rsid w:val="00BB39E6"/>
    <w:rsid w:val="00BB3E2F"/>
    <w:rsid w:val="00BB5F24"/>
    <w:rsid w:val="00BB6C82"/>
    <w:rsid w:val="00BB6E08"/>
    <w:rsid w:val="00BC377A"/>
    <w:rsid w:val="00BC4E48"/>
    <w:rsid w:val="00BD195F"/>
    <w:rsid w:val="00BD4130"/>
    <w:rsid w:val="00BE773F"/>
    <w:rsid w:val="00BF0F46"/>
    <w:rsid w:val="00BF522E"/>
    <w:rsid w:val="00BF5F5D"/>
    <w:rsid w:val="00BF602F"/>
    <w:rsid w:val="00BF6132"/>
    <w:rsid w:val="00C12480"/>
    <w:rsid w:val="00C13101"/>
    <w:rsid w:val="00C2596E"/>
    <w:rsid w:val="00C2775D"/>
    <w:rsid w:val="00C30AB9"/>
    <w:rsid w:val="00C359ED"/>
    <w:rsid w:val="00C4407B"/>
    <w:rsid w:val="00C47326"/>
    <w:rsid w:val="00C47D87"/>
    <w:rsid w:val="00C52125"/>
    <w:rsid w:val="00C608C6"/>
    <w:rsid w:val="00C618C1"/>
    <w:rsid w:val="00C63652"/>
    <w:rsid w:val="00C644D3"/>
    <w:rsid w:val="00C65717"/>
    <w:rsid w:val="00C6643E"/>
    <w:rsid w:val="00C67536"/>
    <w:rsid w:val="00C7248D"/>
    <w:rsid w:val="00C72787"/>
    <w:rsid w:val="00C74455"/>
    <w:rsid w:val="00C75419"/>
    <w:rsid w:val="00C75C71"/>
    <w:rsid w:val="00C82068"/>
    <w:rsid w:val="00C8208E"/>
    <w:rsid w:val="00C8323F"/>
    <w:rsid w:val="00C84CAC"/>
    <w:rsid w:val="00C850FC"/>
    <w:rsid w:val="00C9183B"/>
    <w:rsid w:val="00C94EB7"/>
    <w:rsid w:val="00C97CE8"/>
    <w:rsid w:val="00CA11D8"/>
    <w:rsid w:val="00CA336D"/>
    <w:rsid w:val="00CA5BE0"/>
    <w:rsid w:val="00CA5D9B"/>
    <w:rsid w:val="00CA5DD8"/>
    <w:rsid w:val="00CB17CA"/>
    <w:rsid w:val="00CB1844"/>
    <w:rsid w:val="00CB39EA"/>
    <w:rsid w:val="00CB72D1"/>
    <w:rsid w:val="00CC2F5C"/>
    <w:rsid w:val="00CC3870"/>
    <w:rsid w:val="00CC4430"/>
    <w:rsid w:val="00CC5FC8"/>
    <w:rsid w:val="00CD52CD"/>
    <w:rsid w:val="00CD5867"/>
    <w:rsid w:val="00CD5975"/>
    <w:rsid w:val="00CE049F"/>
    <w:rsid w:val="00CE0A7B"/>
    <w:rsid w:val="00CE0F37"/>
    <w:rsid w:val="00CE1632"/>
    <w:rsid w:val="00CE336D"/>
    <w:rsid w:val="00CE61BE"/>
    <w:rsid w:val="00CF28CB"/>
    <w:rsid w:val="00CF2C62"/>
    <w:rsid w:val="00CF4466"/>
    <w:rsid w:val="00CF4A4D"/>
    <w:rsid w:val="00CF65C9"/>
    <w:rsid w:val="00D00D5F"/>
    <w:rsid w:val="00D0117F"/>
    <w:rsid w:val="00D07CF0"/>
    <w:rsid w:val="00D10B73"/>
    <w:rsid w:val="00D144DF"/>
    <w:rsid w:val="00D14655"/>
    <w:rsid w:val="00D14DAD"/>
    <w:rsid w:val="00D15F0D"/>
    <w:rsid w:val="00D16431"/>
    <w:rsid w:val="00D204CD"/>
    <w:rsid w:val="00D21E7B"/>
    <w:rsid w:val="00D22E9B"/>
    <w:rsid w:val="00D239B2"/>
    <w:rsid w:val="00D2470B"/>
    <w:rsid w:val="00D26391"/>
    <w:rsid w:val="00D267D8"/>
    <w:rsid w:val="00D3139E"/>
    <w:rsid w:val="00D319B3"/>
    <w:rsid w:val="00D33F3C"/>
    <w:rsid w:val="00D34BD5"/>
    <w:rsid w:val="00D35737"/>
    <w:rsid w:val="00D35FCB"/>
    <w:rsid w:val="00D44D7D"/>
    <w:rsid w:val="00D57945"/>
    <w:rsid w:val="00D623A4"/>
    <w:rsid w:val="00D725AE"/>
    <w:rsid w:val="00D72989"/>
    <w:rsid w:val="00D8090E"/>
    <w:rsid w:val="00D8144C"/>
    <w:rsid w:val="00D83206"/>
    <w:rsid w:val="00D837E9"/>
    <w:rsid w:val="00D87DE3"/>
    <w:rsid w:val="00D9037C"/>
    <w:rsid w:val="00D91EDC"/>
    <w:rsid w:val="00D94D1D"/>
    <w:rsid w:val="00D95494"/>
    <w:rsid w:val="00D976ED"/>
    <w:rsid w:val="00DA14C6"/>
    <w:rsid w:val="00DA783D"/>
    <w:rsid w:val="00DB0A16"/>
    <w:rsid w:val="00DB125F"/>
    <w:rsid w:val="00DB3E99"/>
    <w:rsid w:val="00DB5497"/>
    <w:rsid w:val="00DB671A"/>
    <w:rsid w:val="00DB78FF"/>
    <w:rsid w:val="00DB791B"/>
    <w:rsid w:val="00DC048F"/>
    <w:rsid w:val="00DC1EC6"/>
    <w:rsid w:val="00DC22CD"/>
    <w:rsid w:val="00DC3AA5"/>
    <w:rsid w:val="00DC4757"/>
    <w:rsid w:val="00DC51EF"/>
    <w:rsid w:val="00DC5D20"/>
    <w:rsid w:val="00DC75B3"/>
    <w:rsid w:val="00DD055C"/>
    <w:rsid w:val="00DD7677"/>
    <w:rsid w:val="00DE6EB6"/>
    <w:rsid w:val="00DF3B55"/>
    <w:rsid w:val="00DF3B93"/>
    <w:rsid w:val="00E0075A"/>
    <w:rsid w:val="00E00EA7"/>
    <w:rsid w:val="00E02CD3"/>
    <w:rsid w:val="00E0349B"/>
    <w:rsid w:val="00E03F07"/>
    <w:rsid w:val="00E041C7"/>
    <w:rsid w:val="00E07B89"/>
    <w:rsid w:val="00E07CFA"/>
    <w:rsid w:val="00E13187"/>
    <w:rsid w:val="00E15658"/>
    <w:rsid w:val="00E16689"/>
    <w:rsid w:val="00E17A30"/>
    <w:rsid w:val="00E22E62"/>
    <w:rsid w:val="00E24995"/>
    <w:rsid w:val="00E25F19"/>
    <w:rsid w:val="00E26084"/>
    <w:rsid w:val="00E26597"/>
    <w:rsid w:val="00E2738F"/>
    <w:rsid w:val="00E276A4"/>
    <w:rsid w:val="00E276EB"/>
    <w:rsid w:val="00E30843"/>
    <w:rsid w:val="00E30E5B"/>
    <w:rsid w:val="00E33BFF"/>
    <w:rsid w:val="00E374FB"/>
    <w:rsid w:val="00E40DE2"/>
    <w:rsid w:val="00E41E86"/>
    <w:rsid w:val="00E46CF2"/>
    <w:rsid w:val="00E470E6"/>
    <w:rsid w:val="00E566A6"/>
    <w:rsid w:val="00E60F5C"/>
    <w:rsid w:val="00E628EF"/>
    <w:rsid w:val="00E62AA7"/>
    <w:rsid w:val="00E75A57"/>
    <w:rsid w:val="00E907D6"/>
    <w:rsid w:val="00E911C2"/>
    <w:rsid w:val="00E966AB"/>
    <w:rsid w:val="00E97DF0"/>
    <w:rsid w:val="00EA4F8C"/>
    <w:rsid w:val="00EA5DC9"/>
    <w:rsid w:val="00EA60BE"/>
    <w:rsid w:val="00EA7463"/>
    <w:rsid w:val="00EB1D40"/>
    <w:rsid w:val="00EB35DE"/>
    <w:rsid w:val="00EC4E4D"/>
    <w:rsid w:val="00ED2593"/>
    <w:rsid w:val="00ED4078"/>
    <w:rsid w:val="00ED5043"/>
    <w:rsid w:val="00EE019D"/>
    <w:rsid w:val="00EE7215"/>
    <w:rsid w:val="00EF7EF0"/>
    <w:rsid w:val="00F015EA"/>
    <w:rsid w:val="00F0290E"/>
    <w:rsid w:val="00F07826"/>
    <w:rsid w:val="00F13DDC"/>
    <w:rsid w:val="00F248F2"/>
    <w:rsid w:val="00F26BC9"/>
    <w:rsid w:val="00F328C4"/>
    <w:rsid w:val="00F32EAB"/>
    <w:rsid w:val="00F3359F"/>
    <w:rsid w:val="00F44A54"/>
    <w:rsid w:val="00F503CD"/>
    <w:rsid w:val="00F5342F"/>
    <w:rsid w:val="00F5403A"/>
    <w:rsid w:val="00F5557C"/>
    <w:rsid w:val="00F556D8"/>
    <w:rsid w:val="00F6155B"/>
    <w:rsid w:val="00F61C3C"/>
    <w:rsid w:val="00F640B0"/>
    <w:rsid w:val="00F6710B"/>
    <w:rsid w:val="00F70736"/>
    <w:rsid w:val="00F70C71"/>
    <w:rsid w:val="00F7105C"/>
    <w:rsid w:val="00F75302"/>
    <w:rsid w:val="00F755CC"/>
    <w:rsid w:val="00F77F1E"/>
    <w:rsid w:val="00F80312"/>
    <w:rsid w:val="00F80DB4"/>
    <w:rsid w:val="00F81554"/>
    <w:rsid w:val="00F820BA"/>
    <w:rsid w:val="00F85D01"/>
    <w:rsid w:val="00F863D3"/>
    <w:rsid w:val="00F90397"/>
    <w:rsid w:val="00F93239"/>
    <w:rsid w:val="00F93C3A"/>
    <w:rsid w:val="00F94A51"/>
    <w:rsid w:val="00FA75CD"/>
    <w:rsid w:val="00FA7DA3"/>
    <w:rsid w:val="00FB2882"/>
    <w:rsid w:val="00FB40F7"/>
    <w:rsid w:val="00FB49B5"/>
    <w:rsid w:val="00FB5EC5"/>
    <w:rsid w:val="00FC5D10"/>
    <w:rsid w:val="00FD2D4D"/>
    <w:rsid w:val="00FD6B6A"/>
    <w:rsid w:val="00FE167C"/>
    <w:rsid w:val="00FE1A91"/>
    <w:rsid w:val="00FE22F7"/>
    <w:rsid w:val="00FE41A8"/>
    <w:rsid w:val="00FF1314"/>
    <w:rsid w:val="00FF1C7A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3D88B0"/>
  <w15:docId w15:val="{40F2D4CB-1390-4CFC-98C3-4CA2DE2D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5EF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05EF6"/>
    <w:rPr>
      <w:sz w:val="24"/>
      <w:szCs w:val="24"/>
    </w:rPr>
  </w:style>
  <w:style w:type="paragraph" w:styleId="Fuzeile">
    <w:name w:val="footer"/>
    <w:basedOn w:val="Standard"/>
    <w:link w:val="FuzeileZchn"/>
    <w:rsid w:val="00805EF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05EF6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805E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05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28687\OneDrive%20-%20WAGO\Dokumente\Benutzerdefinierte%20Office-Vorlagen\02Formular_A4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636288DF3C1749BDF3409C1601A8C4" ma:contentTypeVersion="12" ma:contentTypeDescription="Create a new document." ma:contentTypeScope="" ma:versionID="b823b072b8d8e788d9e3637a40c01ff4">
  <xsd:schema xmlns:xsd="http://www.w3.org/2001/XMLSchema" xmlns:xs="http://www.w3.org/2001/XMLSchema" xmlns:p="http://schemas.microsoft.com/office/2006/metadata/properties" xmlns:ns2="0b0f4dcf-6880-4841-babc-047c8bde6aab" xmlns:ns3="8aa83a1f-08d1-47cd-a95d-bf9808600441" targetNamespace="http://schemas.microsoft.com/office/2006/metadata/properties" ma:root="true" ma:fieldsID="57625709f8f05d422b63366d0c2961c5" ns2:_="" ns3:_="">
    <xsd:import namespace="0b0f4dcf-6880-4841-babc-047c8bde6aab"/>
    <xsd:import namespace="8aa83a1f-08d1-47cd-a95d-bf9808600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f4dcf-6880-4841-babc-047c8bde6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f0edb10-81aa-4148-b1c9-ece7929466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83a1f-08d1-47cd-a95d-bf980860044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9adbf13-7178-42bf-9c69-cd10b6698de8}" ma:internalName="TaxCatchAll" ma:showField="CatchAllData" ma:web="f6823837-6f83-437a-92f9-84605a78e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0f4dcf-6880-4841-babc-047c8bde6aab">
      <Terms xmlns="http://schemas.microsoft.com/office/infopath/2007/PartnerControls"/>
    </lcf76f155ced4ddcb4097134ff3c332f>
    <TaxCatchAll xmlns="8aa83a1f-08d1-47cd-a95d-bf9808600441" xsi:nil="true"/>
  </documentManagement>
</p:properties>
</file>

<file path=customXml/itemProps1.xml><?xml version="1.0" encoding="utf-8"?>
<ds:datastoreItem xmlns:ds="http://schemas.openxmlformats.org/officeDocument/2006/customXml" ds:itemID="{8A96A8DA-BBCF-4FB4-8E1C-258B5ADDAC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22217D-D2AB-43AC-AECD-44E15E4B6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f4dcf-6880-4841-babc-047c8bde6aab"/>
    <ds:schemaRef ds:uri="8aa83a1f-08d1-47cd-a95d-bf98086004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2C3F42-E73E-4613-9B99-F6D30EDC55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F0DFE0-1121-4E7D-A414-EAE7E00647A0}">
  <ds:schemaRefs>
    <ds:schemaRef ds:uri="http://schemas.microsoft.com/office/2006/metadata/properties"/>
    <ds:schemaRef ds:uri="http://schemas.microsoft.com/office/infopath/2007/PartnerControls"/>
    <ds:schemaRef ds:uri="0b0f4dcf-6880-4841-babc-047c8bde6aab"/>
    <ds:schemaRef ds:uri="8aa83a1f-08d1-47cd-a95d-bf98086004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02Formular_A4_hoch.dotx</Template>
  <TotalTime>0</TotalTime>
  <Pages>1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Co.KG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DÜCK</dc:creator>
  <cp:lastModifiedBy>Christian DÜCK</cp:lastModifiedBy>
  <cp:revision>15</cp:revision>
  <cp:lastPrinted>2014-11-12T07:17:00Z</cp:lastPrinted>
  <dcterms:created xsi:type="dcterms:W3CDTF">2024-10-23T12:26:00Z</dcterms:created>
  <dcterms:modified xsi:type="dcterms:W3CDTF">2024-10-23T12:49:00Z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2023-01-05T09:53:57Z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20c84e2a-b89e-4a70-8c6e-2cf5323de6b9</vt:lpwstr>
  </property>
  <property fmtid="{D5CDD505-2E9C-101B-9397-08002B2CF9AE}" pid="8" name="MSIP_Label_6b160f33-c33b-4e10-8636-cf83f9ca7d3c_ContentBits">
    <vt:lpwstr>2</vt:lpwstr>
  </property>
  <property fmtid="{D5CDD505-2E9C-101B-9397-08002B2CF9AE}" pid="9" name="ContentTypeId">
    <vt:lpwstr>0x0101001B636288DF3C1749BDF3409C1601A8C4</vt:lpwstr>
  </property>
</Properties>
</file>